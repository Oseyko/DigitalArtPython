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42642657" w:displacedByCustomXml="next"/>
    <w:bookmarkStart w:id="1" w:name="_Toc442642568" w:displacedByCustomXml="next"/>
    <w:bookmarkStart w:id="2" w:name="_Toc441146805" w:displacedByCustomXml="next"/>
    <w:bookmarkStart w:id="3" w:name="_Toc442651659" w:displacedByCustomXml="next"/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id w:val="950286909"/>
        <w:docPartObj>
          <w:docPartGallery w:val="Cover Pages"/>
          <w:docPartUnique/>
        </w:docPartObj>
      </w:sdtPr>
      <w:sdtEndPr>
        <w:rPr>
          <w:noProof w:val="0"/>
        </w:rPr>
      </w:sdtEndPr>
      <w:sdtContent>
        <w:p w:rsidR="00E21705" w:rsidRPr="00B828C9" w:rsidRDefault="00E21705" w:rsidP="00E21705">
          <w:pPr>
            <w:pStyle w:val="Titre1"/>
            <w:rPr>
              <w:rFonts w:asciiTheme="minorHAnsi" w:hAnsiTheme="minorHAnsi"/>
            </w:rPr>
          </w:pPr>
          <w:r w:rsidRPr="00B828C9">
            <w:rPr>
              <w:rFonts w:asciiTheme="minorHAnsi" w:hAnsiTheme="minorHAnsi"/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371E6259" wp14:editId="23AFB44B">
                    <wp:simplePos x="0" y="0"/>
                    <wp:positionH relativeFrom="margin">
                      <wp:posOffset>3278505</wp:posOffset>
                    </wp:positionH>
                    <wp:positionV relativeFrom="paragraph">
                      <wp:posOffset>8222615</wp:posOffset>
                    </wp:positionV>
                    <wp:extent cx="2432050" cy="658495"/>
                    <wp:effectExtent l="0" t="0" r="0" b="0"/>
                    <wp:wrapSquare wrapText="bothSides"/>
                    <wp:docPr id="14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32050" cy="6584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21705" w:rsidRPr="007534E6" w:rsidRDefault="00D24DEC" w:rsidP="00E21705">
                                <w:pPr>
                                  <w:pStyle w:val="En-ttedetabledesmatires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31</w:t>
                                </w:r>
                                <w:r w:rsidR="00E21705">
                                  <w:rPr>
                                    <w:color w:val="FFFFFF" w:themeColor="background1"/>
                                  </w:rPr>
                                  <w:t>/0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3</w:t>
                                </w:r>
                                <w:r w:rsidR="00E21705">
                                  <w:rPr>
                                    <w:color w:val="FFFFFF" w:themeColor="background1"/>
                                  </w:rPr>
                                  <w:t>/2016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371E625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258.15pt;margin-top:647.45pt;width:191.5pt;height:51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PCRDwIAAPgDAAAOAAAAZHJzL2Uyb0RvYy54bWysU02P0zAQvSPxHyzfadKQLG3UdLXssghp&#10;+ZAWLtwcx2ksbI+x3Sbl1zN2ut0KbogcLE9m5s28N+PN9aQVOQjnJZiGLhc5JcJw6KTZNfTb1/tX&#10;K0p8YKZjCoxo6FF4er19+WIz2loUMIDqhCMIYnw92oYOIdg6yzwfhGZ+AVYYdPbgNAtoul3WOTYi&#10;ulZZkedX2Qiusw648B7/3s1Ouk34fS94+Nz3XgSiGoq9hXS6dLbxzLYbVu8cs4PkpzbYP3ShmTRY&#10;9Ax1xwIjeyf/gtKSO/DQhwUHnUHfSy4SB2SzzP9g8zgwKxIXFMfbs0z+/8HyT4cvjsgOZ1dSYpjG&#10;GX3HSZFOkCCmIEgRNRqtrzH00WJwmN7ChPGJr7cPwH94YuB2YGYnbpyDcRCswx6XMTO7SJ1xfARp&#10;x4/QYS22D5CApt7pKCBKQhAdZ3U8zwf7IBx/FuXrIq/QxdF3Va3KdZVKsPop2zof3gvQJF4a6nD+&#10;CZ0dHnyI3bD6KSQWM3AvlUo7oAwZG7quiiolXHi0DLiiSuqGrvL4zUsTSb4zXUoOTKr5jgWUObGO&#10;RGfKYWonDIxStNAdkb+DeRXx6eBlAPeLkhHXsKH+5545QYn6YFDD9bIs494mo6zeFGi4S0976WGG&#10;I1RDAyXz9TakXZ+53qDWvUwyPHdy6hXXK6lzegpxfy/tFPX8YLe/AQAA//8DAFBLAwQUAAYACAAA&#10;ACEAaZ2mI98AAAANAQAADwAAAGRycy9kb3ducmV2LnhtbEyPS0/DMBCE70j8B2uRuFG7rygOcSoE&#10;4gqiPCRubrxNIuJ1FLtN+PcsJzjuzKfZmXI3+16ccYxdIAPLhQKBVAfXUWPg7fXxJgcRkyVn+0Bo&#10;4Bsj7KrLi9IWLkz0gud9agSHUCysgTaloZAy1i16GxdhQGLvGEZvE59jI91oJw73vVwplUlvO+IP&#10;rR3wvsX6a3/yBt6fjp8fG/XcPPjtMIVZSfJaGnN9Nd/dgkg4pz8Yfutzdai40yGcyEXRG9guszWj&#10;bKz0RoNgJNeapQNLa51nIKtS/l9R/QAAAP//AwBQSwECLQAUAAYACAAAACEAtoM4kv4AAADhAQAA&#10;EwAAAAAAAAAAAAAAAAAAAAAAW0NvbnRlbnRfVHlwZXNdLnhtbFBLAQItABQABgAIAAAAIQA4/SH/&#10;1gAAAJQBAAALAAAAAAAAAAAAAAAAAC8BAABfcmVscy8ucmVsc1BLAQItABQABgAIAAAAIQDtWPCR&#10;DwIAAPgDAAAOAAAAAAAAAAAAAAAAAC4CAABkcnMvZTJvRG9jLnhtbFBLAQItABQABgAIAAAAIQBp&#10;naYj3wAAAA0BAAAPAAAAAAAAAAAAAAAAAGkEAABkcnMvZG93bnJldi54bWxQSwUGAAAAAAQABADz&#10;AAAAdQUAAAAA&#10;" filled="f" stroked="f">
                    <v:textbox>
                      <w:txbxContent>
                        <w:p w:rsidR="00E21705" w:rsidRPr="007534E6" w:rsidRDefault="00D24DEC" w:rsidP="00E21705">
                          <w:pPr>
                            <w:pStyle w:val="En-ttedetabledesmatires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31</w:t>
                          </w:r>
                          <w:r w:rsidR="00E21705">
                            <w:rPr>
                              <w:color w:val="FFFFFF" w:themeColor="background1"/>
                            </w:rPr>
                            <w:t>/0</w:t>
                          </w:r>
                          <w:r>
                            <w:rPr>
                              <w:color w:val="FFFFFF" w:themeColor="background1"/>
                            </w:rPr>
                            <w:t>3</w:t>
                          </w:r>
                          <w:r w:rsidR="00E21705">
                            <w:rPr>
                              <w:color w:val="FFFFFF" w:themeColor="background1"/>
                            </w:rPr>
                            <w:t>/2016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B828C9">
            <w:rPr>
              <w:rFonts w:asciiTheme="minorHAnsi" w:hAnsiTheme="minorHAnsi"/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6A4716C" wp14:editId="0D9FFD5A">
                    <wp:simplePos x="0" y="0"/>
                    <wp:positionH relativeFrom="margin">
                      <wp:posOffset>-635</wp:posOffset>
                    </wp:positionH>
                    <wp:positionV relativeFrom="paragraph">
                      <wp:posOffset>2768305</wp:posOffset>
                    </wp:positionV>
                    <wp:extent cx="5752465" cy="1404620"/>
                    <wp:effectExtent l="0" t="0" r="635" b="0"/>
                    <wp:wrapSquare wrapText="bothSides"/>
                    <wp:docPr id="15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5246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21705" w:rsidRPr="00B665F1" w:rsidRDefault="00D24DEC" w:rsidP="00E21705">
                                <w:pPr>
                                  <w:pStyle w:val="Sous-titre"/>
                                  <w:jc w:val="center"/>
                                  <w:rPr>
                                    <w:sz w:val="36"/>
                                  </w:rPr>
                                </w:pPr>
                                <w:r>
                                  <w:rPr>
                                    <w:sz w:val="36"/>
                                  </w:rPr>
                                  <w:t>Art Digital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26A4716C" id="_x0000_s1027" type="#_x0000_t202" style="position:absolute;margin-left:-.05pt;margin-top:218pt;width:452.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N13JwIAACkEAAAOAAAAZHJzL2Uyb0RvYy54bWysU02P2yAQvVfqf0DcGzuWk9214qy22aaq&#10;tP2Qtr30hgHHqJihQGKnv74DTtJoe6vKAQEzPN68eazux16Tg3ReganpfJZTIg0Hocyupt++bt/c&#10;UuIDM4JpMLKmR+np/fr1q9VgK1lAB1pIRxDE+GqwNe1CsFWWed7JnvkZWGkw2ILrWcCt22XCsQHR&#10;e50Veb7MBnDCOuDSezx9nIJ0nfDbVvLwuW29DETXFLmFNLs0N3HO1itW7RyzneInGuwfWPRMGXz0&#10;AvXIAiN7p/6C6hV34KENMw59Bm2ruEw1YDXz/EU1zx2zMtWC4nh7kcn/P1j+6fDFESWwdwtKDOux&#10;R9+xU0RIEuQYJCmiRoP1FaY+W0wO41sYMT/V6+0T8B+eGNh0zOzkg3MwdJIJ5DiPN7OrqxOOjyDN&#10;8BEEvsX2ARLQ2Lo+CoiSEETHXh0v/UEehOPh4mZRlEvkyTE2L/NyWaQOZqw6X7fOh/cSehIXNXVo&#10;gATPDk8+RDqsOqfE1zxoJbZK67Rxu2ajHTkwNMs2jVTBizRtyFDTu0WxSMgG4v3ko14FNLNWfU1v&#10;8zgme0U53hmRUgJTelojE21O+kRJJnHC2IxTO86yNyCOKJiDybv413DRgftFyYC+ran/uWdOUqI/&#10;GBT9bl6W0ehpUy5uUCHiriPNdYQZjlA1DZRMy01InyPJYR+wOVuVZItdnJicKKMfk5qnvxMNf71P&#10;WX9++Po3AAAA//8DAFBLAwQUAAYACAAAACEA+v/Og94AAAAJAQAADwAAAGRycy9kb3ducmV2Lnht&#10;bEyPwU7DMBBE70j8g7VI3FqnhQQIcaqKigsHJAoSHN3YiSPstWW7afh7lhM9rmY0+16zmZ1lk45p&#10;9ChgtSyAaey8GnEQ8PH+vLgHlrJEJa1HLeBHJ9i0lxeNrJU/4Zue9nlgNIKplgJMzqHmPHVGO5mW&#10;PmikrPfRyUxnHLiK8kTjzvJ1UVTcyRHpg5FBPxndfe+PTsCnM6PaxdevXtlp99JvyzDHIMT11bx9&#10;BJb1nP/L8IdP6NAS08EfUSVmBSxWVBRwe1OREuUPRUkqBwFVebcG3jb83KD9BQAA//8DAFBLAQIt&#10;ABQABgAIAAAAIQC2gziS/gAAAOEBAAATAAAAAAAAAAAAAAAAAAAAAABbQ29udGVudF9UeXBlc10u&#10;eG1sUEsBAi0AFAAGAAgAAAAhADj9If/WAAAAlAEAAAsAAAAAAAAAAAAAAAAALwEAAF9yZWxzLy5y&#10;ZWxzUEsBAi0AFAAGAAgAAAAhAGWk3XcnAgAAKQQAAA4AAAAAAAAAAAAAAAAALgIAAGRycy9lMm9E&#10;b2MueG1sUEsBAi0AFAAGAAgAAAAhAPr/zoPeAAAACQEAAA8AAAAAAAAAAAAAAAAAgQQAAGRycy9k&#10;b3ducmV2LnhtbFBLBQYAAAAABAAEAPMAAACMBQAAAAA=&#10;" stroked="f">
                    <v:textbox style="mso-fit-shape-to-text:t">
                      <w:txbxContent>
                        <w:p w:rsidR="00E21705" w:rsidRPr="00B665F1" w:rsidRDefault="00D24DEC" w:rsidP="00E21705">
                          <w:pPr>
                            <w:pStyle w:val="Sous-titre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Art Digital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B828C9">
            <w:rPr>
              <w:rFonts w:asciiTheme="minorHAnsi" w:hAnsiTheme="minorHAnsi"/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00D61F10" wp14:editId="31725971">
                    <wp:simplePos x="0" y="0"/>
                    <wp:positionH relativeFrom="column">
                      <wp:posOffset>1193047</wp:posOffset>
                    </wp:positionH>
                    <wp:positionV relativeFrom="paragraph">
                      <wp:posOffset>4172201</wp:posOffset>
                    </wp:positionV>
                    <wp:extent cx="3317240" cy="1404620"/>
                    <wp:effectExtent l="0" t="0" r="0" b="5715"/>
                    <wp:wrapSquare wrapText="bothSides"/>
                    <wp:docPr id="9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1724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21705" w:rsidRPr="00B665F1" w:rsidRDefault="00E21705" w:rsidP="00E21705">
                                <w:pPr>
                                  <w:ind w:left="360"/>
                                  <w:jc w:val="center"/>
                                  <w:rPr>
                                    <w:rStyle w:val="Emphaseple"/>
                                    <w:sz w:val="24"/>
                                  </w:rPr>
                                </w:pPr>
                                <w:r>
                                  <w:rPr>
                                    <w:rStyle w:val="Emphaseple"/>
                                    <w:sz w:val="24"/>
                                  </w:rPr>
                                  <w:t>Destinataire</w:t>
                                </w:r>
                                <w:r w:rsidRPr="00B665F1">
                                  <w:rPr>
                                    <w:rStyle w:val="Emphaseple"/>
                                    <w:sz w:val="24"/>
                                  </w:rPr>
                                  <w:t> :</w:t>
                                </w:r>
                              </w:p>
                              <w:p w:rsidR="00E21705" w:rsidRPr="00B665F1" w:rsidRDefault="00E21705" w:rsidP="00E21705">
                                <w:pPr>
                                  <w:ind w:left="36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Style w:val="lev"/>
                                    <w:sz w:val="24"/>
                                  </w:rPr>
                                  <w:t xml:space="preserve">M. </w:t>
                                </w:r>
                                <w:proofErr w:type="spellStart"/>
                                <w:r>
                                  <w:rPr>
                                    <w:rStyle w:val="lev"/>
                                    <w:sz w:val="24"/>
                                  </w:rPr>
                                  <w:t>Duccini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00D61F10" id="_x0000_s1028" type="#_x0000_t202" style="position:absolute;margin-left:93.95pt;margin-top:328.5pt;width:261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wpEwIAAP8DAAAOAAAAZHJzL2Uyb0RvYy54bWysU0tv2zAMvg/YfxB0X/xo0ocRp+jaZRjQ&#10;PYBul90USY6FSaImKbHTXz9KTrNguw3zQaBM8iO/j9TydjSa7KUPCmxLq1lJibQchLLbln77un5z&#10;TUmIzAqmwcqWHmSgt6vXr5aDa2QNPWghPUEQG5rBtbSP0TVFEXgvDQszcNKiswNvWMSr3xbCswHR&#10;jS7qsrwsBvDCeeAyBPz7MDnpKuN3neTxc9cFGYluKfYW8+nzuUlnsVqyZuuZ6xU/tsH+oQvDlMWi&#10;J6gHFhnZefUXlFHcQ4AuzjiYArpOcZk5IJuq/IPNU8+czFxQnOBOMoX/B8s/7b94okRLbyixzOCI&#10;vuOgiJAkyjFKUieJBhcajHxyGBvHtzDiqDPd4B6B/wjEwn3P7FbeeQ9DL5nAFquUWZylTjghgWyG&#10;jyCwFttFyEBj503SDxUhiI6jOpzGg30Qjj8vLqqreo4ujr5qXs4v6zzAgjUv6c6H+F6CIcloqcf5&#10;Z3i2fwwxtcOal5BUzcJaaZ13QFsyoAiLepETzjxGRVxRrUxLr8v0TUuTWL6zIidHpvRkYwFtj7QT&#10;04lzHDdjFvmk5gbEAXXwMG0kviA0evDPlAy4jS0NP3fMS0r0B4ta3lTzRDzmy3xxhcSJP/dszj3M&#10;coRqaaRkMu9jXvlEObg71HytshppOFMnx5Zxy7JIxxeR1vj8nqN+v9vVLwAAAP//AwBQSwMEFAAG&#10;AAgAAAAhAJzWHJXfAAAACwEAAA8AAABkcnMvZG93bnJldi54bWxMj8tOwzAQRfdI/IM1SOyo3SDq&#10;EOJUFWrLklIi1m48JBHxQ7Gbhr9nWMHyao7unFuuZzuwCcfYe6dguRDA0DXe9K5VUL/v7nJgMWln&#10;9OAdKvjGCOvq+qrUhfEX94bTMbWMSlwstIIupVBwHpsOrY4LH9DR7dOPVieKY8vNqC9UbgeeCbHi&#10;VveOPnQ64HOHzdfxbBWEFPbyZXw9bLa7SdQf+zrr261Stzfz5glYwjn9wfCrT+pQkdPJn52JbKCc&#10;y0dCFaweJI0iQi7FPbCTglzmGfCq5P83VD8AAAD//wMAUEsBAi0AFAAGAAgAAAAhALaDOJL+AAAA&#10;4QEAABMAAAAAAAAAAAAAAAAAAAAAAFtDb250ZW50X1R5cGVzXS54bWxQSwECLQAUAAYACAAAACEA&#10;OP0h/9YAAACUAQAACwAAAAAAAAAAAAAAAAAvAQAAX3JlbHMvLnJlbHNQSwECLQAUAAYACAAAACEA&#10;IGWsKRMCAAD/AwAADgAAAAAAAAAAAAAAAAAuAgAAZHJzL2Uyb0RvYy54bWxQSwECLQAUAAYACAAA&#10;ACEAnNYcld8AAAALAQAADwAAAAAAAAAAAAAAAABtBAAAZHJzL2Rvd25yZXYueG1sUEsFBgAAAAAE&#10;AAQA8wAAAHkFAAAAAA==&#10;" filled="f" stroked="f">
                    <v:textbox style="mso-fit-shape-to-text:t">
                      <w:txbxContent>
                        <w:p w:rsidR="00E21705" w:rsidRPr="00B665F1" w:rsidRDefault="00E21705" w:rsidP="00E21705">
                          <w:pPr>
                            <w:ind w:left="360"/>
                            <w:jc w:val="center"/>
                            <w:rPr>
                              <w:rStyle w:val="Emphaseple"/>
                              <w:sz w:val="24"/>
                            </w:rPr>
                          </w:pPr>
                          <w:r>
                            <w:rPr>
                              <w:rStyle w:val="Emphaseple"/>
                              <w:sz w:val="24"/>
                            </w:rPr>
                            <w:t>Destinataire</w:t>
                          </w:r>
                          <w:r w:rsidRPr="00B665F1">
                            <w:rPr>
                              <w:rStyle w:val="Emphaseple"/>
                              <w:sz w:val="24"/>
                            </w:rPr>
                            <w:t> :</w:t>
                          </w:r>
                        </w:p>
                        <w:p w:rsidR="00E21705" w:rsidRPr="00B665F1" w:rsidRDefault="00E21705" w:rsidP="00E21705">
                          <w:pPr>
                            <w:ind w:left="36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Style w:val="lev"/>
                              <w:sz w:val="24"/>
                            </w:rPr>
                            <w:t>M. Ducci</w:t>
                          </w:r>
                          <w:bookmarkStart w:id="5" w:name="_GoBack"/>
                          <w:r>
                            <w:rPr>
                              <w:rStyle w:val="lev"/>
                              <w:sz w:val="24"/>
                            </w:rPr>
                            <w:t>ni</w:t>
                          </w:r>
                          <w:bookmarkEnd w:id="5"/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B828C9">
            <w:rPr>
              <w:rFonts w:asciiTheme="minorHAnsi" w:hAnsiTheme="minorHAnsi"/>
              <w:noProof/>
            </w:rPr>
            <w:t xml:space="preserve"> </w:t>
          </w:r>
          <w:r w:rsidRPr="00B828C9">
            <w:rPr>
              <w:rFonts w:asciiTheme="minorHAnsi" w:hAnsiTheme="minorHAnsi"/>
              <w:noProof/>
              <w:lang w:eastAsia="fr-FR"/>
            </w:rPr>
            <w:drawing>
              <wp:anchor distT="0" distB="0" distL="114300" distR="114300" simplePos="0" relativeHeight="251659264" behindDoc="1" locked="0" layoutInCell="1" allowOverlap="1" wp14:anchorId="0ADE1979" wp14:editId="0583F8A3">
                <wp:simplePos x="0" y="0"/>
                <wp:positionH relativeFrom="page">
                  <wp:posOffset>-573931</wp:posOffset>
                </wp:positionH>
                <wp:positionV relativeFrom="paragraph">
                  <wp:posOffset>5733415</wp:posOffset>
                </wp:positionV>
                <wp:extent cx="8534400" cy="4267200"/>
                <wp:effectExtent l="0" t="0" r="0" b="0"/>
                <wp:wrapNone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ackgroundRapport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8534400" cy="426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3"/>
          <w:bookmarkEnd w:id="2"/>
          <w:bookmarkEnd w:id="1"/>
          <w:bookmarkEnd w:id="0"/>
        </w:p>
        <w:p w:rsidR="00E21705" w:rsidRDefault="00E21705" w:rsidP="00E21705">
          <w:r w:rsidRPr="00B828C9">
            <w:rPr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100F027E" wp14:editId="2ADF4AF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1544320</wp:posOffset>
                    </wp:positionV>
                    <wp:extent cx="4290060" cy="1404620"/>
                    <wp:effectExtent l="0" t="0" r="0" b="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9006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21705" w:rsidRDefault="00D24DEC" w:rsidP="00E21705">
                                <w:pPr>
                                  <w:pStyle w:val="Titre"/>
                                  <w:jc w:val="center"/>
                                </w:pPr>
                                <w:r>
                                  <w:t>Projet Personnel - Python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100F027E" id="_x0000_s1029" type="#_x0000_t202" style="position:absolute;margin-left:0;margin-top:121.6pt;width:337.8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yLHKAIAACoEAAAOAAAAZHJzL2Uyb0RvYy54bWysU01vGyEQvVfqf0Dc6/2oncQrr6PUqatK&#10;6YeU9tIbC6wXlWUoYO8mv74Da7tWeqvKAQEzPGbee6xux16Tg3RegalpMcspkYaDUGZX0+/ftm9u&#10;KPGBGcE0GFnTJ+np7fr1q9VgK1lCB1pIRxDE+GqwNe1CsFWWed7JnvkZWGkw2ILrWcCt22XCsQHR&#10;e52VeX6VDeCEdcCl93h6PwXpOuG3reThS9t6GYiuKdYW0uzS3MQ5W69YtXPMdoofy2D/UEXPlMFH&#10;z1D3LDCyd+ovqF5xBx7aMOPQZ9C2isvUA3ZT5C+6eeyYlakXJMfbM03+/8Hyz4evjihR07K4psSw&#10;HkX6gVIRIUmQY5CkjCQN1leY+2gxO4zvYESxU8PePgD/6YmBTcfMTt45B0MnmcAii3gzu7g64fgI&#10;0gyfQOBbbB8gAY2t6yODyAlBdBTr6SwQ1kE4Hs7LJWqOIY6xYp7Pr8okYcaq03XrfPggoSdxUVOH&#10;Dkjw7PDgQyyHVaeU+JoHrcRWaZ02btdstCMHhm7ZppE6eJGmDRlqulyUi4RsIN5PRupVQDdr1df0&#10;Jo9j8lek470RKSUwpac1VqLNkZ9IyUROGJsx6fH2RHsD4gkJczCZFz8bLjpwz5QMaNya+l975iQl&#10;+qNB0pfFfB6dnjbzxTUyRNxlpLmMMMMRqqaBkmm5Cel3JDrsHYqzVYm2qOJUybFkNGRi8/h5ouMv&#10;9ynrzxdf/wYAAP//AwBQSwMEFAAGAAgAAAAhADHQ8VzdAAAACAEAAA8AAABkcnMvZG93bnJldi54&#10;bWxMjzFPwzAUhHck/oP1kNioQ0gDCnmpKioWBiQKEoxu7MQR9rNlu2n495iJjqc73X3XbhZr2KxC&#10;nBwh3K4KYIp6JycaET7en28egMUkSArjSCH8qAib7vKiFY10J3pT8z6NLJdQbASCTsk3nMdeKyvi&#10;ynlF2RtcsCJlGUYugzjlcmt4WRQ1t2KivKCFV09a9d/7o0X4tHqSu/D6NUgz716G7dovwSNeXy3b&#10;R2BJLek/DH/4GR26zHRwR5KRGYR8JCGU1V0JLNv1/boGdkCo6qoC3rX8/ED3CwAA//8DAFBLAQIt&#10;ABQABgAIAAAAIQC2gziS/gAAAOEBAAATAAAAAAAAAAAAAAAAAAAAAABbQ29udGVudF9UeXBlc10u&#10;eG1sUEsBAi0AFAAGAAgAAAAhADj9If/WAAAAlAEAAAsAAAAAAAAAAAAAAAAALwEAAF9yZWxzLy5y&#10;ZWxzUEsBAi0AFAAGAAgAAAAhALlnIscoAgAAKgQAAA4AAAAAAAAAAAAAAAAALgIAAGRycy9lMm9E&#10;b2MueG1sUEsBAi0AFAAGAAgAAAAhADHQ8VzdAAAACAEAAA8AAAAAAAAAAAAAAAAAggQAAGRycy9k&#10;b3ducmV2LnhtbFBLBQYAAAAABAAEAPMAAACMBQAAAAA=&#10;" stroked="f">
                    <v:textbox style="mso-fit-shape-to-text:t">
                      <w:txbxContent>
                        <w:p w:rsidR="00E21705" w:rsidRDefault="00D24DEC" w:rsidP="00E21705">
                          <w:pPr>
                            <w:pStyle w:val="Titre"/>
                            <w:jc w:val="center"/>
                          </w:pPr>
                          <w:r>
                            <w:t>Projet Personnel - Python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B828C9">
            <w:rPr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32E62D7D" wp14:editId="436BF34F">
                    <wp:simplePos x="0" y="0"/>
                    <wp:positionH relativeFrom="margin">
                      <wp:posOffset>-635</wp:posOffset>
                    </wp:positionH>
                    <wp:positionV relativeFrom="paragraph">
                      <wp:posOffset>8021955</wp:posOffset>
                    </wp:positionV>
                    <wp:extent cx="3352800" cy="419100"/>
                    <wp:effectExtent l="0" t="0" r="0" b="0"/>
                    <wp:wrapSquare wrapText="bothSides"/>
                    <wp:docPr id="16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52800" cy="419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21705" w:rsidRPr="007534E6" w:rsidRDefault="00E21705" w:rsidP="00E21705">
                                <w:pPr>
                                  <w:pStyle w:val="En-ttedetabledesmatires"/>
                                  <w:spacing w:before="12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Sylvain BOCAGE</w:t>
                                </w:r>
                              </w:p>
                              <w:p w:rsidR="00E21705" w:rsidRPr="007534E6" w:rsidRDefault="00E21705" w:rsidP="00E21705">
                                <w:pPr>
                                  <w:pStyle w:val="En-ttedetabledesmatires"/>
                                  <w:spacing w:before="12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32E62D7D" id="_x0000_s1030" type="#_x0000_t202" style="position:absolute;margin-left:-.05pt;margin-top:631.65pt;width:264pt;height:3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JyEQIAAP8DAAAOAAAAZHJzL2Uyb0RvYy54bWysU02P0zAQvSPxHyzfaT62XbZR09WyyyKk&#10;5UNauHBzbaexsD3GdpuUX8/YaUsFN0QO0dgz82bem/HqdjSa7KUPCmxLq1lJibQchLLbln798vjq&#10;hpIQmRVMg5UtPchAb9cvX6wG18gaetBCeoIgNjSDa2kfo2uKIvBeGhZm4KRFZwfesIhHvy2EZwOi&#10;G13UZXldDOCF88BlCHj7MDnpOuN3neTxU9cFGYluKfYW89/n/yb9i/WKNVvPXK/4sQ32D10YpiwW&#10;PUM9sMjIzqu/oIziHgJ0ccbBFNB1isvMAdlU5R9snnvmZOaC4gR3lin8P1j+cf/ZEyVwdteUWGZw&#10;Rt9wUkRIEuUYJamTRoMLDYY+OwyO4xsYMT7zDe4J+PdALNz3zG7lnfcw9JIJ7LFKmcVF6oQTEshm&#10;+AACa7FdhAw0dt4kAVESgug4q8N5PtgH4Xh5dbWob0p0cfTNq2WFdirBmlO28yG+k2BIMlrqcf4Z&#10;ne2fQpxCTyGpmIVHpTXes0ZbMrR0uagXOeHCY1TEFdXKtBSL4zctTSL51oqcHJnSk429aHtknYhO&#10;lOO4GbPI85OYGxAHlMHDtJH4gtDowf+kZMBtbGn4sWNeUqLfW5RyWc3naX3zYb54XePBX3o2lx5m&#10;OUK1NFIymfcxr/xE+Q4l71RWI81m6uTYMm5Z1vP4ItIaX55z1O93u/4FAAD//wMAUEsDBBQABgAI&#10;AAAAIQCaPvfI3wAAAAsBAAAPAAAAZHJzL2Rvd25yZXYueG1sTI9NT8MwDIbvSPsPkSdx25K1bNCu&#10;6YRAXEGMD2m3rPHaisapmmwt/x5zgqNfP3r9uNhNrhMXHELrScNqqUAgVd62VGt4f3ta3IEI0ZA1&#10;nSfU8I0BduXsqjC59SO94mUfa8ElFHKjoYmxz6UMVYPOhKXvkXh38oMzkcehlnYwI5e7TiZKbaQz&#10;LfGFxvT40GD1tT87DR/Pp8PnjXqpH926H/2kJLlMan09n+63ICJO8Q+GX31Wh5Kdjv5MNohOw2LF&#10;IMfJJk1BMLBObjMQR47SJEtBloX8/0P5AwAA//8DAFBLAQItABQABgAIAAAAIQC2gziS/gAAAOEB&#10;AAATAAAAAAAAAAAAAAAAAAAAAABbQ29udGVudF9UeXBlc10ueG1sUEsBAi0AFAAGAAgAAAAhADj9&#10;If/WAAAAlAEAAAsAAAAAAAAAAAAAAAAALwEAAF9yZWxzLy5yZWxzUEsBAi0AFAAGAAgAAAAhAFYb&#10;EnIRAgAA/wMAAA4AAAAAAAAAAAAAAAAALgIAAGRycy9lMm9Eb2MueG1sUEsBAi0AFAAGAAgAAAAh&#10;AJo+98jfAAAACwEAAA8AAAAAAAAAAAAAAAAAawQAAGRycy9kb3ducmV2LnhtbFBLBQYAAAAABAAE&#10;APMAAAB3BQAAAAA=&#10;" filled="f" stroked="f">
                    <v:textbox>
                      <w:txbxContent>
                        <w:p w:rsidR="00E21705" w:rsidRPr="007534E6" w:rsidRDefault="00E21705" w:rsidP="00E21705">
                          <w:pPr>
                            <w:pStyle w:val="En-ttedetabledesmatires"/>
                            <w:spacing w:before="12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Sylvain BOCAGE</w:t>
                          </w:r>
                        </w:p>
                        <w:p w:rsidR="00E21705" w:rsidRPr="007534E6" w:rsidRDefault="00E21705" w:rsidP="00E21705">
                          <w:pPr>
                            <w:pStyle w:val="En-ttedetabledesmatires"/>
                            <w:spacing w:before="12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B828C9">
            <w:br w:type="page"/>
          </w:r>
        </w:p>
      </w:sdtContent>
    </w:sdt>
    <w:bookmarkStart w:id="4" w:name="h.h0pu29qhubs4" w:colFirst="0" w:colLast="0" w:displacedByCustomXml="prev"/>
    <w:bookmarkEnd w:id="4" w:displacedByCustomXml="prev"/>
    <w:p w:rsidR="00A230E1" w:rsidRDefault="00D24DEC" w:rsidP="00A230E1">
      <w:pPr>
        <w:pStyle w:val="Titre1"/>
      </w:pPr>
      <w:r>
        <w:lastRenderedPageBreak/>
        <w:t>Sujet original</w:t>
      </w:r>
    </w:p>
    <w:p w:rsidR="00A230E1" w:rsidRDefault="00A230E1" w:rsidP="00A230E1"/>
    <w:p w:rsidR="00D24DEC" w:rsidRPr="00D24DEC" w:rsidRDefault="00D24DEC" w:rsidP="00D24DEC">
      <w:pPr>
        <w:pStyle w:val="Citation"/>
      </w:pPr>
      <w:r w:rsidRPr="00D24DEC">
        <w:t>On veut gérer un site pour amateur d'art digital.</w:t>
      </w:r>
    </w:p>
    <w:p w:rsidR="00D24DEC" w:rsidRPr="00D24DEC" w:rsidRDefault="00D24DEC" w:rsidP="00D24DEC">
      <w:pPr>
        <w:pStyle w:val="Citation"/>
      </w:pPr>
      <w:r w:rsidRPr="00D24DEC">
        <w:t>L’utilisateur de l'application, veut pouvoir rajouter dans son appli</w:t>
      </w:r>
      <w:r>
        <w:t xml:space="preserve"> </w:t>
      </w:r>
      <w:r w:rsidRPr="00D24DEC">
        <w:t>diverses artistes digitaux (leur nom, prénom, date de naissance et nationalité).</w:t>
      </w:r>
    </w:p>
    <w:p w:rsidR="00D24DEC" w:rsidRPr="00D24DEC" w:rsidRDefault="00D24DEC" w:rsidP="00D24DEC">
      <w:pPr>
        <w:pStyle w:val="Citation"/>
      </w:pPr>
      <w:r w:rsidRPr="00D24DEC">
        <w:t>On veut également pouvoir stocker dan</w:t>
      </w:r>
      <w:r>
        <w:t xml:space="preserve">s l'application leurs créations </w:t>
      </w:r>
      <w:r w:rsidRPr="00D24DEC">
        <w:t>: de quel type s'agit-il,</w:t>
      </w:r>
      <w:r>
        <w:t xml:space="preserve"> </w:t>
      </w:r>
      <w:r w:rsidRPr="00D24DEC">
        <w:t>où est-ce visible (expo, en ligne, lieu?), date de la création et un commentaire personnel sur</w:t>
      </w:r>
      <w:r>
        <w:t xml:space="preserve"> </w:t>
      </w:r>
      <w:r w:rsidRPr="00D24DEC">
        <w:t>ladite création.</w:t>
      </w:r>
    </w:p>
    <w:p w:rsidR="005F0828" w:rsidRDefault="005F0828" w:rsidP="00D24DEC">
      <w:pPr>
        <w:pStyle w:val="Titre1"/>
      </w:pPr>
    </w:p>
    <w:p w:rsidR="00D24DEC" w:rsidRDefault="00D24DEC" w:rsidP="00D24DEC">
      <w:pPr>
        <w:pStyle w:val="Titre1"/>
      </w:pPr>
      <w:r>
        <w:t>Sujet revisité</w:t>
      </w:r>
    </w:p>
    <w:p w:rsidR="00D24DEC" w:rsidRPr="00D24DEC" w:rsidRDefault="00D24DEC" w:rsidP="00D24DEC"/>
    <w:p w:rsidR="00D24DEC" w:rsidRDefault="00D24DEC" w:rsidP="00D24DEC">
      <w:r>
        <w:t xml:space="preserve">On veut gérer un site internet pour amateur d’art digital. </w:t>
      </w:r>
    </w:p>
    <w:p w:rsidR="00D24DEC" w:rsidRDefault="00D24DEC" w:rsidP="00D24DEC">
      <w:r>
        <w:t>L’utilisateur de l’application va ainsi pouvoir organiser la gestion des artistes qu’il apprécie, en sauvegardant les données les concernant :</w:t>
      </w:r>
    </w:p>
    <w:p w:rsidR="00D24DEC" w:rsidRDefault="00D24DEC" w:rsidP="00D24DEC">
      <w:pPr>
        <w:pStyle w:val="Paragraphedeliste"/>
        <w:numPr>
          <w:ilvl w:val="0"/>
          <w:numId w:val="46"/>
        </w:numPr>
      </w:pPr>
      <w:r>
        <w:t>Nom</w:t>
      </w:r>
    </w:p>
    <w:p w:rsidR="00D24DEC" w:rsidRDefault="00D24DEC" w:rsidP="00D24DEC">
      <w:pPr>
        <w:pStyle w:val="Paragraphedeliste"/>
        <w:numPr>
          <w:ilvl w:val="0"/>
          <w:numId w:val="46"/>
        </w:numPr>
      </w:pPr>
      <w:r>
        <w:t>Prénom</w:t>
      </w:r>
    </w:p>
    <w:p w:rsidR="00D24DEC" w:rsidRDefault="00D24DEC" w:rsidP="00D24DEC">
      <w:pPr>
        <w:pStyle w:val="Paragraphedeliste"/>
        <w:numPr>
          <w:ilvl w:val="0"/>
          <w:numId w:val="46"/>
        </w:numPr>
      </w:pPr>
      <w:r>
        <w:t>Date de naissance</w:t>
      </w:r>
    </w:p>
    <w:p w:rsidR="00D24DEC" w:rsidRDefault="00D24DEC" w:rsidP="00D24DEC">
      <w:pPr>
        <w:pStyle w:val="Paragraphedeliste"/>
        <w:numPr>
          <w:ilvl w:val="0"/>
          <w:numId w:val="46"/>
        </w:numPr>
      </w:pPr>
      <w:r>
        <w:t>Nationalité</w:t>
      </w:r>
    </w:p>
    <w:p w:rsidR="00D24DEC" w:rsidRDefault="00D24DEC" w:rsidP="00D24DEC">
      <w:pPr>
        <w:pStyle w:val="Paragraphedeliste"/>
        <w:numPr>
          <w:ilvl w:val="0"/>
          <w:numId w:val="46"/>
        </w:numPr>
      </w:pPr>
      <w:r>
        <w:t>Pseudonyme</w:t>
      </w:r>
    </w:p>
    <w:p w:rsidR="005F0828" w:rsidRDefault="005F0828" w:rsidP="00D24DEC">
      <w:pPr>
        <w:pStyle w:val="Paragraphedeliste"/>
        <w:numPr>
          <w:ilvl w:val="0"/>
          <w:numId w:val="46"/>
        </w:numPr>
      </w:pPr>
      <w:r>
        <w:t xml:space="preserve">Liste des </w:t>
      </w:r>
      <w:proofErr w:type="spellStart"/>
      <w:r>
        <w:t>oeuvres</w:t>
      </w:r>
      <w:proofErr w:type="spellEnd"/>
    </w:p>
    <w:p w:rsidR="00D24DEC" w:rsidRDefault="00D24DEC" w:rsidP="00D24DEC">
      <w:r>
        <w:t>Certains artistes préférant rester anonymes, nous ne garderons dans un premier temps que le pseudonyme comme champ obligatoire.</w:t>
      </w:r>
    </w:p>
    <w:p w:rsidR="00D24DEC" w:rsidRDefault="00D24DEC" w:rsidP="00D24DEC">
      <w:r>
        <w:t>De même on veut pouvoir stocker au sein de l’application les œuvres réalisées par les artistes et leurs informations :</w:t>
      </w:r>
    </w:p>
    <w:p w:rsidR="00D24DEC" w:rsidRDefault="00D24DEC" w:rsidP="00D24DEC">
      <w:pPr>
        <w:pStyle w:val="Paragraphedeliste"/>
        <w:numPr>
          <w:ilvl w:val="0"/>
          <w:numId w:val="47"/>
        </w:numPr>
      </w:pPr>
      <w:r>
        <w:t>Type</w:t>
      </w:r>
    </w:p>
    <w:p w:rsidR="005F0828" w:rsidRDefault="005F0828" w:rsidP="00D24DEC">
      <w:pPr>
        <w:pStyle w:val="Paragraphedeliste"/>
        <w:numPr>
          <w:ilvl w:val="0"/>
          <w:numId w:val="47"/>
        </w:numPr>
      </w:pPr>
      <w:r>
        <w:t>Auteur</w:t>
      </w:r>
    </w:p>
    <w:p w:rsidR="00D24DEC" w:rsidRDefault="00D24DEC" w:rsidP="00D24DEC">
      <w:pPr>
        <w:pStyle w:val="Paragraphedeliste"/>
        <w:numPr>
          <w:ilvl w:val="0"/>
          <w:numId w:val="47"/>
        </w:numPr>
      </w:pPr>
      <w:r>
        <w:t>Visibilité (expo, en ligne, lieu ?)</w:t>
      </w:r>
    </w:p>
    <w:p w:rsidR="00D24DEC" w:rsidRDefault="00D24DEC" w:rsidP="00D24DEC">
      <w:pPr>
        <w:pStyle w:val="Paragraphedeliste"/>
        <w:numPr>
          <w:ilvl w:val="0"/>
          <w:numId w:val="47"/>
        </w:numPr>
      </w:pPr>
      <w:r>
        <w:t>Date de création</w:t>
      </w:r>
    </w:p>
    <w:p w:rsidR="00D24DEC" w:rsidRPr="00D24DEC" w:rsidRDefault="00D24DEC" w:rsidP="00D24DEC">
      <w:pPr>
        <w:pStyle w:val="Paragraphedeliste"/>
        <w:numPr>
          <w:ilvl w:val="0"/>
          <w:numId w:val="47"/>
        </w:numPr>
      </w:pPr>
      <w:r>
        <w:t>Commentaire personnel</w:t>
      </w:r>
    </w:p>
    <w:p w:rsidR="00D24DEC" w:rsidRPr="00D24DEC" w:rsidRDefault="00D24DEC" w:rsidP="00D24DEC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Cette fois ci, c’est le type d’œuvre qui est le plus important, car bien que la plupart soient disponibles en ligne, il nous faudra stocker une url le cas échéant.</w:t>
      </w:r>
    </w:p>
    <w:p w:rsidR="004C1B92" w:rsidRDefault="004C1B92" w:rsidP="004C1B92"/>
    <w:p w:rsidR="00267829" w:rsidRDefault="00267829" w:rsidP="004C1B92"/>
    <w:p w:rsidR="00267829" w:rsidRDefault="00267829" w:rsidP="00267829">
      <w:pPr>
        <w:pStyle w:val="Titre1"/>
      </w:pPr>
      <w:r>
        <w:lastRenderedPageBreak/>
        <w:t>Schéma de la base de donnée</w:t>
      </w:r>
    </w:p>
    <w:p w:rsidR="00267829" w:rsidRDefault="00267829" w:rsidP="00267829"/>
    <w:p w:rsidR="00267829" w:rsidRDefault="00267829" w:rsidP="00267829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857375" cy="40862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2D" w:rsidRDefault="0097242D" w:rsidP="00267829">
      <w:pPr>
        <w:jc w:val="center"/>
      </w:pPr>
    </w:p>
    <w:p w:rsidR="0097242D" w:rsidRDefault="0097242D" w:rsidP="0097242D">
      <w:pPr>
        <w:jc w:val="both"/>
      </w:pPr>
      <w:r>
        <w:t xml:space="preserve">La base de données sera mise en place comme une base de données SQLite3 grâce à l’ORM </w:t>
      </w:r>
      <w:proofErr w:type="spellStart"/>
      <w:r>
        <w:t>sqlalchemy</w:t>
      </w:r>
      <w:proofErr w:type="spellEnd"/>
      <w:r>
        <w:t>.</w:t>
      </w:r>
    </w:p>
    <w:p w:rsidR="0097242D" w:rsidRDefault="0097242D" w:rsidP="0097242D">
      <w:pPr>
        <w:pStyle w:val="Titre1"/>
      </w:pPr>
      <w:r>
        <w:t xml:space="preserve">Application Web </w:t>
      </w:r>
    </w:p>
    <w:p w:rsidR="0097242D" w:rsidRDefault="0097242D" w:rsidP="0097242D"/>
    <w:p w:rsidR="0097242D" w:rsidRDefault="0097242D" w:rsidP="0097242D">
      <w:pPr>
        <w:jc w:val="both"/>
      </w:pPr>
      <w:r>
        <w:t xml:space="preserve">L’application web sera réalisée à l’aide de </w:t>
      </w:r>
      <w:proofErr w:type="spellStart"/>
      <w:r>
        <w:t>cherrypy</w:t>
      </w:r>
      <w:proofErr w:type="spellEnd"/>
      <w:r>
        <w:t xml:space="preserve"> et du générateur de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mako</w:t>
      </w:r>
      <w:proofErr w:type="spellEnd"/>
      <w:r>
        <w:t>. À terme, il sera intéressant de pouvoir afficher les images lorsque l’url sera fournie (nous n’intégrerons pas l’url à la base de donnée pour l’application en console).</w:t>
      </w:r>
    </w:p>
    <w:p w:rsidR="0097242D" w:rsidRDefault="0097242D" w:rsidP="0097242D">
      <w:pPr>
        <w:jc w:val="both"/>
      </w:pPr>
      <w:r>
        <w:t xml:space="preserve">L’interface client sera réalisée en utilisant les 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Bootsrap</w:t>
      </w:r>
      <w:proofErr w:type="spellEnd"/>
      <w:r>
        <w:t xml:space="preserve"> et/ou </w:t>
      </w:r>
      <w:proofErr w:type="spellStart"/>
      <w:r>
        <w:t>AngularJS</w:t>
      </w:r>
      <w:proofErr w:type="spellEnd"/>
      <w:r>
        <w:t>.</w:t>
      </w:r>
    </w:p>
    <w:p w:rsidR="0097242D" w:rsidRPr="0097242D" w:rsidRDefault="0097242D" w:rsidP="0097242D">
      <w:bookmarkStart w:id="5" w:name="_GoBack"/>
      <w:bookmarkEnd w:id="5"/>
    </w:p>
    <w:sectPr w:rsidR="0097242D" w:rsidRPr="0097242D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7E7" w:rsidRDefault="009237E7" w:rsidP="00E36EB4">
      <w:pPr>
        <w:spacing w:after="0" w:line="240" w:lineRule="auto"/>
      </w:pPr>
      <w:r>
        <w:separator/>
      </w:r>
    </w:p>
  </w:endnote>
  <w:endnote w:type="continuationSeparator" w:id="0">
    <w:p w:rsidR="009237E7" w:rsidRDefault="009237E7" w:rsidP="00E36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6734165"/>
      <w:docPartObj>
        <w:docPartGallery w:val="Page Numbers (Bottom of Page)"/>
        <w:docPartUnique/>
      </w:docPartObj>
    </w:sdtPr>
    <w:sdtEndPr/>
    <w:sdtContent>
      <w:p w:rsidR="007A529A" w:rsidRDefault="007A529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242D">
          <w:rPr>
            <w:noProof/>
          </w:rPr>
          <w:t>1</w:t>
        </w:r>
        <w:r>
          <w:fldChar w:fldCharType="end"/>
        </w:r>
      </w:p>
    </w:sdtContent>
  </w:sdt>
  <w:p w:rsidR="007A529A" w:rsidRDefault="007A529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7E7" w:rsidRDefault="009237E7" w:rsidP="00E36EB4">
      <w:pPr>
        <w:spacing w:after="0" w:line="240" w:lineRule="auto"/>
      </w:pPr>
      <w:r>
        <w:separator/>
      </w:r>
    </w:p>
  </w:footnote>
  <w:footnote w:type="continuationSeparator" w:id="0">
    <w:p w:rsidR="009237E7" w:rsidRDefault="009237E7" w:rsidP="00E36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AA2"/>
    <w:multiLevelType w:val="multilevel"/>
    <w:tmpl w:val="6DCA72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4E022AC"/>
    <w:multiLevelType w:val="hybridMultilevel"/>
    <w:tmpl w:val="1368B8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B59B1"/>
    <w:multiLevelType w:val="hybridMultilevel"/>
    <w:tmpl w:val="730E58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B02464">
      <w:numFmt w:val="bullet"/>
      <w:lvlText w:val="-"/>
      <w:lvlJc w:val="left"/>
      <w:pPr>
        <w:ind w:left="2160" w:hanging="360"/>
      </w:pPr>
      <w:rPr>
        <w:rFonts w:ascii="Century Gothic" w:eastAsia="Consolas" w:hAnsi="Century Gothic" w:cs="Consola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C289B"/>
    <w:multiLevelType w:val="hybridMultilevel"/>
    <w:tmpl w:val="E022F2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C39F0"/>
    <w:multiLevelType w:val="hybridMultilevel"/>
    <w:tmpl w:val="D374C0D6"/>
    <w:lvl w:ilvl="0" w:tplc="58E023DE">
      <w:numFmt w:val="bullet"/>
      <w:lvlText w:val=""/>
      <w:lvlJc w:val="left"/>
      <w:pPr>
        <w:ind w:left="1068" w:hanging="360"/>
      </w:pPr>
      <w:rPr>
        <w:rFonts w:ascii="Symbol" w:eastAsia="Consolas" w:hAnsi="Symbol" w:cs="Consola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25923BA"/>
    <w:multiLevelType w:val="hybridMultilevel"/>
    <w:tmpl w:val="4676B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BD69BA"/>
    <w:multiLevelType w:val="hybridMultilevel"/>
    <w:tmpl w:val="E2A67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023A0"/>
    <w:multiLevelType w:val="hybridMultilevel"/>
    <w:tmpl w:val="4B8A4C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B57748"/>
    <w:multiLevelType w:val="hybridMultilevel"/>
    <w:tmpl w:val="B156C9CE"/>
    <w:lvl w:ilvl="0" w:tplc="58E023DE">
      <w:numFmt w:val="bullet"/>
      <w:lvlText w:val=""/>
      <w:lvlJc w:val="left"/>
      <w:pPr>
        <w:ind w:left="720" w:hanging="360"/>
      </w:pPr>
      <w:rPr>
        <w:rFonts w:ascii="Symbol" w:eastAsia="Consolas" w:hAnsi="Symbol" w:cs="Consola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4E3B83"/>
    <w:multiLevelType w:val="hybridMultilevel"/>
    <w:tmpl w:val="9AE02656"/>
    <w:lvl w:ilvl="0" w:tplc="F478378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A41AEA"/>
    <w:multiLevelType w:val="hybridMultilevel"/>
    <w:tmpl w:val="B45E31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3E2034"/>
    <w:multiLevelType w:val="hybridMultilevel"/>
    <w:tmpl w:val="48486C4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601501"/>
    <w:multiLevelType w:val="multilevel"/>
    <w:tmpl w:val="13364F5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nsid w:val="256015FE"/>
    <w:multiLevelType w:val="hybridMultilevel"/>
    <w:tmpl w:val="68388B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70BD98">
      <w:numFmt w:val="bullet"/>
      <w:lvlText w:val="-"/>
      <w:lvlJc w:val="left"/>
      <w:pPr>
        <w:ind w:left="2160" w:hanging="360"/>
      </w:pPr>
      <w:rPr>
        <w:rFonts w:ascii="Calibri" w:eastAsia="Consolas" w:hAnsi="Calibri" w:cs="Consola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6D743D"/>
    <w:multiLevelType w:val="hybridMultilevel"/>
    <w:tmpl w:val="DED66FA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A775115"/>
    <w:multiLevelType w:val="hybridMultilevel"/>
    <w:tmpl w:val="97E6CA1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>
    <w:nsid w:val="300E54A5"/>
    <w:multiLevelType w:val="hybridMultilevel"/>
    <w:tmpl w:val="E51A93B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7">
    <w:nsid w:val="372E0D7E"/>
    <w:multiLevelType w:val="hybridMultilevel"/>
    <w:tmpl w:val="BADE6784"/>
    <w:lvl w:ilvl="0" w:tplc="58E023DE">
      <w:numFmt w:val="bullet"/>
      <w:lvlText w:val=""/>
      <w:lvlJc w:val="left"/>
      <w:pPr>
        <w:ind w:left="1068" w:hanging="360"/>
      </w:pPr>
      <w:rPr>
        <w:rFonts w:ascii="Symbol" w:eastAsia="Consolas" w:hAnsi="Symbol" w:cs="Consola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3D330911"/>
    <w:multiLevelType w:val="hybridMultilevel"/>
    <w:tmpl w:val="B88C5C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1C18BD"/>
    <w:multiLevelType w:val="hybridMultilevel"/>
    <w:tmpl w:val="3670C356"/>
    <w:lvl w:ilvl="0" w:tplc="58E023DE">
      <w:numFmt w:val="bullet"/>
      <w:lvlText w:val=""/>
      <w:lvlJc w:val="left"/>
      <w:pPr>
        <w:ind w:left="720" w:hanging="360"/>
      </w:pPr>
      <w:rPr>
        <w:rFonts w:ascii="Symbol" w:eastAsia="Consolas" w:hAnsi="Symbol" w:cs="Consolas" w:hint="default"/>
      </w:rPr>
    </w:lvl>
    <w:lvl w:ilvl="1" w:tplc="3A92633A">
      <w:numFmt w:val="bullet"/>
      <w:lvlText w:val="-"/>
      <w:lvlJc w:val="left"/>
      <w:pPr>
        <w:ind w:left="1440" w:hanging="360"/>
      </w:pPr>
      <w:rPr>
        <w:rFonts w:ascii="Calibri" w:eastAsia="Consolas" w:hAnsi="Calibri" w:cs="Consola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904694"/>
    <w:multiLevelType w:val="hybridMultilevel"/>
    <w:tmpl w:val="CB7E5E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1F2AE7"/>
    <w:multiLevelType w:val="hybridMultilevel"/>
    <w:tmpl w:val="96F2615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2">
    <w:nsid w:val="55804554"/>
    <w:multiLevelType w:val="hybridMultilevel"/>
    <w:tmpl w:val="F20663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97E125A"/>
    <w:multiLevelType w:val="hybridMultilevel"/>
    <w:tmpl w:val="85464AD4"/>
    <w:lvl w:ilvl="0" w:tplc="58E023DE">
      <w:numFmt w:val="bullet"/>
      <w:lvlText w:val=""/>
      <w:lvlJc w:val="left"/>
      <w:pPr>
        <w:ind w:left="720" w:hanging="360"/>
      </w:pPr>
      <w:rPr>
        <w:rFonts w:ascii="Symbol" w:eastAsia="Consolas" w:hAnsi="Symbol" w:cs="Consola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D54FEE"/>
    <w:multiLevelType w:val="hybridMultilevel"/>
    <w:tmpl w:val="3A566B3A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CB96E89"/>
    <w:multiLevelType w:val="multilevel"/>
    <w:tmpl w:val="9920CA0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6">
    <w:nsid w:val="5CE508E9"/>
    <w:multiLevelType w:val="hybridMultilevel"/>
    <w:tmpl w:val="1D6E70E2"/>
    <w:lvl w:ilvl="0" w:tplc="58E023DE">
      <w:numFmt w:val="bullet"/>
      <w:lvlText w:val=""/>
      <w:lvlJc w:val="left"/>
      <w:pPr>
        <w:ind w:left="720" w:hanging="360"/>
      </w:pPr>
      <w:rPr>
        <w:rFonts w:ascii="Symbol" w:eastAsia="Consolas" w:hAnsi="Symbol" w:cs="Consola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35158E"/>
    <w:multiLevelType w:val="hybridMultilevel"/>
    <w:tmpl w:val="30708CC6"/>
    <w:lvl w:ilvl="0" w:tplc="58E023DE">
      <w:numFmt w:val="bullet"/>
      <w:lvlText w:val=""/>
      <w:lvlJc w:val="left"/>
      <w:pPr>
        <w:ind w:left="720" w:hanging="360"/>
      </w:pPr>
      <w:rPr>
        <w:rFonts w:ascii="Symbol" w:eastAsia="Consolas" w:hAnsi="Symbol" w:cs="Consola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FD61A6"/>
    <w:multiLevelType w:val="multilevel"/>
    <w:tmpl w:val="CBE482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nsid w:val="639775CB"/>
    <w:multiLevelType w:val="hybridMultilevel"/>
    <w:tmpl w:val="983004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330D58"/>
    <w:multiLevelType w:val="hybridMultilevel"/>
    <w:tmpl w:val="41F600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E622AA"/>
    <w:multiLevelType w:val="hybridMultilevel"/>
    <w:tmpl w:val="FC32B5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C01D45"/>
    <w:multiLevelType w:val="multilevel"/>
    <w:tmpl w:val="43B866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>
    <w:nsid w:val="6B9344D6"/>
    <w:multiLevelType w:val="hybridMultilevel"/>
    <w:tmpl w:val="088413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B83977"/>
    <w:multiLevelType w:val="multilevel"/>
    <w:tmpl w:val="AA368144"/>
    <w:lvl w:ilvl="0">
      <w:start w:val="2"/>
      <w:numFmt w:val="decimal"/>
      <w:lvlText w:val="%1."/>
      <w:lvlJc w:val="left"/>
      <w:pPr>
        <w:ind w:left="432" w:hanging="432"/>
      </w:pPr>
      <w:rPr>
        <w:rFonts w:eastAsia="Consolas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eastAsia="Consolas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onsolas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Consolas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eastAsia="Consolas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Consolas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Consolas"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eastAsia="Consolas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Consolas" w:hint="default"/>
      </w:rPr>
    </w:lvl>
  </w:abstractNum>
  <w:abstractNum w:abstractNumId="35">
    <w:nsid w:val="6F834CAB"/>
    <w:multiLevelType w:val="hybridMultilevel"/>
    <w:tmpl w:val="E1261F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F42C57"/>
    <w:multiLevelType w:val="hybridMultilevel"/>
    <w:tmpl w:val="6FA0E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CD2716"/>
    <w:multiLevelType w:val="hybridMultilevel"/>
    <w:tmpl w:val="6D98D934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>
    <w:nsid w:val="73956597"/>
    <w:multiLevelType w:val="hybridMultilevel"/>
    <w:tmpl w:val="AB74FE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B65826"/>
    <w:multiLevelType w:val="hybridMultilevel"/>
    <w:tmpl w:val="01126F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356605"/>
    <w:multiLevelType w:val="hybridMultilevel"/>
    <w:tmpl w:val="F98860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ECB496">
      <w:numFmt w:val="bullet"/>
      <w:lvlText w:val="-"/>
      <w:lvlJc w:val="left"/>
      <w:pPr>
        <w:ind w:left="1440" w:hanging="360"/>
      </w:pPr>
      <w:rPr>
        <w:rFonts w:ascii="Century Gothic" w:eastAsia="Consolas" w:hAnsi="Century Gothic" w:cs="Consola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32619D"/>
    <w:multiLevelType w:val="hybridMultilevel"/>
    <w:tmpl w:val="14AEDDDA"/>
    <w:lvl w:ilvl="0" w:tplc="58E023DE">
      <w:numFmt w:val="bullet"/>
      <w:lvlText w:val=""/>
      <w:lvlJc w:val="left"/>
      <w:pPr>
        <w:ind w:left="720" w:hanging="360"/>
      </w:pPr>
      <w:rPr>
        <w:rFonts w:ascii="Symbol" w:eastAsia="Consolas" w:hAnsi="Symbol" w:cs="Consolas" w:hint="default"/>
      </w:rPr>
    </w:lvl>
    <w:lvl w:ilvl="1" w:tplc="58E023DE">
      <w:numFmt w:val="bullet"/>
      <w:lvlText w:val=""/>
      <w:lvlJc w:val="left"/>
      <w:pPr>
        <w:ind w:left="1440" w:hanging="360"/>
      </w:pPr>
      <w:rPr>
        <w:rFonts w:ascii="Symbol" w:eastAsia="Consolas" w:hAnsi="Symbol" w:cs="Consola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A71D42"/>
    <w:multiLevelType w:val="hybridMultilevel"/>
    <w:tmpl w:val="35D6D5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FE6BAC"/>
    <w:multiLevelType w:val="hybridMultilevel"/>
    <w:tmpl w:val="C0AC3F5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CF76CD7"/>
    <w:multiLevelType w:val="hybridMultilevel"/>
    <w:tmpl w:val="9E56D0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902693"/>
    <w:multiLevelType w:val="multilevel"/>
    <w:tmpl w:val="1206EC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6">
    <w:nsid w:val="7F7E4709"/>
    <w:multiLevelType w:val="hybridMultilevel"/>
    <w:tmpl w:val="B49A1FDA"/>
    <w:lvl w:ilvl="0" w:tplc="58E023DE">
      <w:numFmt w:val="bullet"/>
      <w:lvlText w:val=""/>
      <w:lvlJc w:val="left"/>
      <w:pPr>
        <w:ind w:left="720" w:hanging="360"/>
      </w:pPr>
      <w:rPr>
        <w:rFonts w:ascii="Symbol" w:eastAsia="Consolas" w:hAnsi="Symbol" w:cs="Consola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11"/>
  </w:num>
  <w:num w:numId="3">
    <w:abstractNumId w:val="12"/>
  </w:num>
  <w:num w:numId="4">
    <w:abstractNumId w:val="28"/>
  </w:num>
  <w:num w:numId="5">
    <w:abstractNumId w:val="25"/>
  </w:num>
  <w:num w:numId="6">
    <w:abstractNumId w:val="32"/>
  </w:num>
  <w:num w:numId="7">
    <w:abstractNumId w:val="0"/>
  </w:num>
  <w:num w:numId="8">
    <w:abstractNumId w:val="31"/>
  </w:num>
  <w:num w:numId="9">
    <w:abstractNumId w:val="19"/>
  </w:num>
  <w:num w:numId="10">
    <w:abstractNumId w:val="8"/>
  </w:num>
  <w:num w:numId="11">
    <w:abstractNumId w:val="4"/>
  </w:num>
  <w:num w:numId="12">
    <w:abstractNumId w:val="41"/>
  </w:num>
  <w:num w:numId="13">
    <w:abstractNumId w:val="17"/>
  </w:num>
  <w:num w:numId="14">
    <w:abstractNumId w:val="37"/>
  </w:num>
  <w:num w:numId="15">
    <w:abstractNumId w:val="13"/>
  </w:num>
  <w:num w:numId="16">
    <w:abstractNumId w:val="14"/>
  </w:num>
  <w:num w:numId="17">
    <w:abstractNumId w:val="46"/>
  </w:num>
  <w:num w:numId="18">
    <w:abstractNumId w:val="23"/>
  </w:num>
  <w:num w:numId="19">
    <w:abstractNumId w:val="26"/>
  </w:num>
  <w:num w:numId="20">
    <w:abstractNumId w:val="27"/>
  </w:num>
  <w:num w:numId="21">
    <w:abstractNumId w:val="22"/>
  </w:num>
  <w:num w:numId="22">
    <w:abstractNumId w:val="10"/>
  </w:num>
  <w:num w:numId="23">
    <w:abstractNumId w:val="38"/>
  </w:num>
  <w:num w:numId="24">
    <w:abstractNumId w:val="33"/>
  </w:num>
  <w:num w:numId="25">
    <w:abstractNumId w:val="2"/>
  </w:num>
  <w:num w:numId="26">
    <w:abstractNumId w:val="16"/>
  </w:num>
  <w:num w:numId="27">
    <w:abstractNumId w:val="15"/>
  </w:num>
  <w:num w:numId="28">
    <w:abstractNumId w:val="36"/>
  </w:num>
  <w:num w:numId="29">
    <w:abstractNumId w:val="35"/>
  </w:num>
  <w:num w:numId="30">
    <w:abstractNumId w:val="6"/>
  </w:num>
  <w:num w:numId="31">
    <w:abstractNumId w:val="7"/>
  </w:num>
  <w:num w:numId="32">
    <w:abstractNumId w:val="39"/>
  </w:num>
  <w:num w:numId="33">
    <w:abstractNumId w:val="18"/>
  </w:num>
  <w:num w:numId="34">
    <w:abstractNumId w:val="5"/>
  </w:num>
  <w:num w:numId="35">
    <w:abstractNumId w:val="40"/>
  </w:num>
  <w:num w:numId="36">
    <w:abstractNumId w:val="1"/>
  </w:num>
  <w:num w:numId="37">
    <w:abstractNumId w:val="21"/>
  </w:num>
  <w:num w:numId="38">
    <w:abstractNumId w:val="42"/>
  </w:num>
  <w:num w:numId="39">
    <w:abstractNumId w:val="9"/>
  </w:num>
  <w:num w:numId="40">
    <w:abstractNumId w:val="29"/>
  </w:num>
  <w:num w:numId="41">
    <w:abstractNumId w:val="30"/>
  </w:num>
  <w:num w:numId="42">
    <w:abstractNumId w:val="3"/>
  </w:num>
  <w:num w:numId="43">
    <w:abstractNumId w:val="43"/>
  </w:num>
  <w:num w:numId="44">
    <w:abstractNumId w:val="24"/>
  </w:num>
  <w:num w:numId="45">
    <w:abstractNumId w:val="34"/>
  </w:num>
  <w:num w:numId="46">
    <w:abstractNumId w:val="44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EB4"/>
    <w:rsid w:val="00047E0A"/>
    <w:rsid w:val="000757A4"/>
    <w:rsid w:val="000A65FC"/>
    <w:rsid w:val="00112471"/>
    <w:rsid w:val="001611ED"/>
    <w:rsid w:val="001C2878"/>
    <w:rsid w:val="001C4AC0"/>
    <w:rsid w:val="00246C63"/>
    <w:rsid w:val="00267829"/>
    <w:rsid w:val="00283F00"/>
    <w:rsid w:val="002A778B"/>
    <w:rsid w:val="002C0E84"/>
    <w:rsid w:val="004316B4"/>
    <w:rsid w:val="004C1B92"/>
    <w:rsid w:val="005F0828"/>
    <w:rsid w:val="005F40D5"/>
    <w:rsid w:val="00600DA1"/>
    <w:rsid w:val="00656FB3"/>
    <w:rsid w:val="00660C54"/>
    <w:rsid w:val="006848A8"/>
    <w:rsid w:val="0072289C"/>
    <w:rsid w:val="007A529A"/>
    <w:rsid w:val="007B1C04"/>
    <w:rsid w:val="007D5A0D"/>
    <w:rsid w:val="007E0AC2"/>
    <w:rsid w:val="007F48C6"/>
    <w:rsid w:val="008A2414"/>
    <w:rsid w:val="009237E7"/>
    <w:rsid w:val="00933998"/>
    <w:rsid w:val="0097242D"/>
    <w:rsid w:val="00A230E1"/>
    <w:rsid w:val="00AC1A10"/>
    <w:rsid w:val="00AD0EF6"/>
    <w:rsid w:val="00B50D33"/>
    <w:rsid w:val="00C078C3"/>
    <w:rsid w:val="00CC638B"/>
    <w:rsid w:val="00D24DEC"/>
    <w:rsid w:val="00DE10B6"/>
    <w:rsid w:val="00E21705"/>
    <w:rsid w:val="00E36EB4"/>
    <w:rsid w:val="00E500FD"/>
    <w:rsid w:val="00F3293E"/>
    <w:rsid w:val="00FE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EB4"/>
  </w:style>
  <w:style w:type="paragraph" w:styleId="Titre1">
    <w:name w:val="heading 1"/>
    <w:basedOn w:val="Normal"/>
    <w:next w:val="Normal"/>
    <w:link w:val="Titre1Car"/>
    <w:uiPriority w:val="9"/>
    <w:qFormat/>
    <w:rsid w:val="00E36E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6E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10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E10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6E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36E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qFormat/>
    <w:rsid w:val="00E36E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E36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36EB4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36EB4"/>
    <w:rPr>
      <w:rFonts w:eastAsiaTheme="minorEastAsia"/>
      <w:color w:val="5A5A5A" w:themeColor="text1" w:themeTint="A5"/>
      <w:spacing w:val="1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36EB4"/>
    <w:pPr>
      <w:spacing w:before="480" w:line="276" w:lineRule="auto"/>
      <w:outlineLvl w:val="9"/>
    </w:pPr>
    <w:rPr>
      <w:b/>
      <w:bCs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E36EB4"/>
    <w:rPr>
      <w:i/>
      <w:iCs/>
      <w:color w:val="808080" w:themeColor="text1" w:themeTint="7F"/>
    </w:rPr>
  </w:style>
  <w:style w:type="character" w:styleId="lev">
    <w:name w:val="Strong"/>
    <w:basedOn w:val="Policepardfaut"/>
    <w:uiPriority w:val="22"/>
    <w:qFormat/>
    <w:rsid w:val="00E36EB4"/>
    <w:rPr>
      <w:b/>
      <w:bCs/>
    </w:rPr>
  </w:style>
  <w:style w:type="paragraph" w:styleId="TM1">
    <w:name w:val="toc 1"/>
    <w:basedOn w:val="Normal"/>
    <w:next w:val="Normal"/>
    <w:autoRedefine/>
    <w:uiPriority w:val="39"/>
    <w:unhideWhenUsed/>
    <w:rsid w:val="00E36EB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36EB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36EB4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36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6EB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36EB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E10B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E10B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Grilledutableau">
    <w:name w:val="Table Grid"/>
    <w:basedOn w:val="TableauNormal"/>
    <w:uiPriority w:val="59"/>
    <w:rsid w:val="00DE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5">
    <w:name w:val="Grid Table 2 Accent 5"/>
    <w:basedOn w:val="TableauNormal"/>
    <w:uiPriority w:val="47"/>
    <w:rsid w:val="00DE10B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M3">
    <w:name w:val="toc 3"/>
    <w:basedOn w:val="Normal"/>
    <w:next w:val="Normal"/>
    <w:autoRedefine/>
    <w:uiPriority w:val="39"/>
    <w:unhideWhenUsed/>
    <w:rsid w:val="00C078C3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C078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78C3"/>
  </w:style>
  <w:style w:type="paragraph" w:styleId="Pieddepage">
    <w:name w:val="footer"/>
    <w:basedOn w:val="Normal"/>
    <w:link w:val="PieddepageCar"/>
    <w:uiPriority w:val="99"/>
    <w:unhideWhenUsed/>
    <w:rsid w:val="00C078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78C3"/>
  </w:style>
  <w:style w:type="paragraph" w:styleId="Citation">
    <w:name w:val="Quote"/>
    <w:basedOn w:val="Normal"/>
    <w:next w:val="Normal"/>
    <w:link w:val="CitationCar"/>
    <w:uiPriority w:val="29"/>
    <w:qFormat/>
    <w:rsid w:val="00D24DE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4DEC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EB4"/>
  </w:style>
  <w:style w:type="paragraph" w:styleId="Titre1">
    <w:name w:val="heading 1"/>
    <w:basedOn w:val="Normal"/>
    <w:next w:val="Normal"/>
    <w:link w:val="Titre1Car"/>
    <w:uiPriority w:val="9"/>
    <w:qFormat/>
    <w:rsid w:val="00E36E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6E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10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E10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6E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36E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qFormat/>
    <w:rsid w:val="00E36E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E36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36EB4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36EB4"/>
    <w:rPr>
      <w:rFonts w:eastAsiaTheme="minorEastAsia"/>
      <w:color w:val="5A5A5A" w:themeColor="text1" w:themeTint="A5"/>
      <w:spacing w:val="1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36EB4"/>
    <w:pPr>
      <w:spacing w:before="480" w:line="276" w:lineRule="auto"/>
      <w:outlineLvl w:val="9"/>
    </w:pPr>
    <w:rPr>
      <w:b/>
      <w:bCs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E36EB4"/>
    <w:rPr>
      <w:i/>
      <w:iCs/>
      <w:color w:val="808080" w:themeColor="text1" w:themeTint="7F"/>
    </w:rPr>
  </w:style>
  <w:style w:type="character" w:styleId="lev">
    <w:name w:val="Strong"/>
    <w:basedOn w:val="Policepardfaut"/>
    <w:uiPriority w:val="22"/>
    <w:qFormat/>
    <w:rsid w:val="00E36EB4"/>
    <w:rPr>
      <w:b/>
      <w:bCs/>
    </w:rPr>
  </w:style>
  <w:style w:type="paragraph" w:styleId="TM1">
    <w:name w:val="toc 1"/>
    <w:basedOn w:val="Normal"/>
    <w:next w:val="Normal"/>
    <w:autoRedefine/>
    <w:uiPriority w:val="39"/>
    <w:unhideWhenUsed/>
    <w:rsid w:val="00E36EB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36EB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36EB4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36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6EB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36EB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E10B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E10B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Grilledutableau">
    <w:name w:val="Table Grid"/>
    <w:basedOn w:val="TableauNormal"/>
    <w:uiPriority w:val="59"/>
    <w:rsid w:val="00DE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5">
    <w:name w:val="Grid Table 2 Accent 5"/>
    <w:basedOn w:val="TableauNormal"/>
    <w:uiPriority w:val="47"/>
    <w:rsid w:val="00DE10B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M3">
    <w:name w:val="toc 3"/>
    <w:basedOn w:val="Normal"/>
    <w:next w:val="Normal"/>
    <w:autoRedefine/>
    <w:uiPriority w:val="39"/>
    <w:unhideWhenUsed/>
    <w:rsid w:val="00C078C3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C078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78C3"/>
  </w:style>
  <w:style w:type="paragraph" w:styleId="Pieddepage">
    <w:name w:val="footer"/>
    <w:basedOn w:val="Normal"/>
    <w:link w:val="PieddepageCar"/>
    <w:uiPriority w:val="99"/>
    <w:unhideWhenUsed/>
    <w:rsid w:val="00C078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78C3"/>
  </w:style>
  <w:style w:type="paragraph" w:styleId="Citation">
    <w:name w:val="Quote"/>
    <w:basedOn w:val="Normal"/>
    <w:next w:val="Normal"/>
    <w:link w:val="CitationCar"/>
    <w:uiPriority w:val="29"/>
    <w:qFormat/>
    <w:rsid w:val="00D24DE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4DE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1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EE119316.dotm</Template>
  <TotalTime>37</TotalTime>
  <Pages>3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Valence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Sylvain Bocage</dc:creator>
  <cp:lastModifiedBy>Sylvain Bocage</cp:lastModifiedBy>
  <cp:revision>7</cp:revision>
  <dcterms:created xsi:type="dcterms:W3CDTF">2016-03-30T20:41:00Z</dcterms:created>
  <dcterms:modified xsi:type="dcterms:W3CDTF">2016-03-31T07:49:00Z</dcterms:modified>
</cp:coreProperties>
</file>